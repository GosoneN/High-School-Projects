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310DC9BB357740798F7BC356589AFB3A"/>
                              </w:placeholder>
                            </w:sdtPr>
                            <w:sdtEndPr/>
                            <w:sdtContent>
                              <w:p w:rsidR="000F7702" w:rsidRPr="0042718C" w:rsidRDefault="00A63021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BC1B9B"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  <w:r w:rsidR="00CA0951">
                                  <w:rPr>
                                    <w:sz w:val="28"/>
                                    <w:szCs w:val="28"/>
                                  </w:rPr>
                                  <w:t xml:space="preserve"> Notes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310DC9BB357740798F7BC356589AFB3A"/>
                        </w:placeholder>
                      </w:sdtPr>
                      <w:sdtEndPr/>
                      <w:sdtContent>
                        <w:p w:rsidR="000F7702" w:rsidRPr="0042718C" w:rsidRDefault="00A63021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="00BC1B9B">
                            <w:rPr>
                              <w:sz w:val="28"/>
                              <w:szCs w:val="28"/>
                            </w:rPr>
                            <w:t>4</w:t>
                          </w:r>
                          <w:r w:rsidR="00CA0951">
                            <w:rPr>
                              <w:sz w:val="28"/>
                              <w:szCs w:val="28"/>
                            </w:rPr>
                            <w:t xml:space="preserve"> Notes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date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CA0951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Gosone Nithisuwan P5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date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CA0951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Gosone Nithisuwan P5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E150C7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</w:sdtPr>
                              <w:sdtEndPr/>
                              <w:sdtContent>
                                <w:r w:rsidR="00CA0951">
                                  <w:t xml:space="preserve"> </w:t>
                                </w:r>
                                <w:r w:rsidR="00BC1B9B">
                                  <w:t>October 1</w:t>
                                </w:r>
                                <w:r w:rsidR="00CA0951">
                                  <w:t>, 2012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fo</w:t>
                            </w:r>
                            <w:proofErr w:type="spellEnd"/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E150C7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</w:sdtPr>
                        <w:sdtEndPr/>
                        <w:sdtContent>
                          <w:r w:rsidR="00CA0951">
                            <w:t xml:space="preserve"> </w:t>
                          </w:r>
                          <w:r w:rsidR="00BC1B9B">
                            <w:t>October 1</w:t>
                          </w:r>
                          <w:r w:rsidR="00CA0951">
                            <w:t>, 2012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proofErr w:type="spellStart"/>
                      <w:r>
                        <w:t>fo</w:t>
                      </w:r>
                      <w:proofErr w:type="spellEnd"/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</w:sdtPr>
                            <w:sdtEndPr/>
                            <w:sdtContent>
                              <w:p w:rsidR="001D7D77" w:rsidRDefault="00BC1B9B" w:rsidP="00BC1B9B">
                                <w:pPr>
                                  <w:spacing w:after="0" w:line="240" w:lineRule="auto"/>
                                </w:pPr>
                                <w:r>
                                  <w:t>Argument- a parameter</w:t>
                                </w:r>
                              </w:p>
                              <w:p w:rsidR="00BC1B9B" w:rsidRDefault="00BC1B9B" w:rsidP="00BC1B9B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public void calculate(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number)</w:t>
                                </w:r>
                              </w:p>
                              <w:p w:rsidR="00BC1B9B" w:rsidRDefault="00BC1B9B" w:rsidP="00BC1B9B">
                                <w:pPr>
                                  <w:spacing w:after="0" w:line="240" w:lineRule="auto"/>
                                </w:pPr>
                                <w:r>
                                  <w:t>Getters- a method that references to a private data type</w:t>
                                </w:r>
                              </w:p>
                              <w:p w:rsidR="00BC1B9B" w:rsidRDefault="00BC1B9B" w:rsidP="00BC1B9B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public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getNumber</w:t>
                                </w:r>
                                <w:proofErr w:type="spellEnd"/>
                              </w:p>
                              <w:p w:rsidR="00BC1B9B" w:rsidRDefault="00BC1B9B" w:rsidP="00BC1B9B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  <w:t xml:space="preserve">Return </w:t>
                                </w:r>
                                <w:proofErr w:type="spellStart"/>
                                <w:r>
                                  <w:t>intNumber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BC1B9B" w:rsidRDefault="00BC1B9B" w:rsidP="00BC1B9B">
                                <w:pPr>
                                  <w:spacing w:after="0" w:line="240" w:lineRule="auto"/>
                                </w:pPr>
                                <w:r>
                                  <w:t xml:space="preserve">Method- a block of statements </w:t>
                                </w:r>
                              </w:p>
                              <w:p w:rsidR="00BC1B9B" w:rsidRDefault="00BC1B9B" w:rsidP="00BC1B9B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public void method()</w:t>
                                </w:r>
                              </w:p>
                              <w:p w:rsidR="00BC1B9B" w:rsidRDefault="00BC1B9B" w:rsidP="00BC1B9B">
                                <w:pPr>
                                  <w:spacing w:after="0" w:line="240" w:lineRule="auto"/>
                                </w:pPr>
                                <w:r>
                                  <w:t>Parameter- data that is passed through a method</w:t>
                                </w:r>
                              </w:p>
                              <w:p w:rsidR="00BC1B9B" w:rsidRDefault="00BC1B9B" w:rsidP="00BC1B9B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 xml:space="preserve">Ex. </w:t>
                                </w:r>
                                <w:r>
                                  <w:t xml:space="preserve">public void calculate(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number)</w:t>
                                </w:r>
                              </w:p>
                              <w:p w:rsidR="00BC1B9B" w:rsidRDefault="00BC1B9B" w:rsidP="00BC1B9B">
                                <w:pPr>
                                  <w:spacing w:after="0" w:line="240" w:lineRule="auto"/>
                                </w:pPr>
                                <w:r>
                                  <w:t xml:space="preserve">Return- </w:t>
                                </w:r>
                                <w:r w:rsidR="009F490A">
                                  <w:t>passes back a value of the same type as the method</w:t>
                                </w:r>
                              </w:p>
                              <w:p w:rsidR="009F490A" w:rsidRDefault="009F490A" w:rsidP="009F490A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 xml:space="preserve">Ex. public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getNumber</w:t>
                                </w:r>
                                <w:proofErr w:type="spellEnd"/>
                              </w:p>
                              <w:p w:rsidR="009F490A" w:rsidRDefault="009F490A" w:rsidP="00BC1B9B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  <w:t xml:space="preserve">Return </w:t>
                                </w:r>
                                <w:proofErr w:type="spellStart"/>
                                <w:r>
                                  <w:t>intNumber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BC1B9B" w:rsidRDefault="00BC1B9B" w:rsidP="00BC1B9B">
                                <w:pPr>
                                  <w:spacing w:after="0" w:line="240" w:lineRule="auto"/>
                                </w:pPr>
                                <w:r>
                                  <w:t xml:space="preserve">Scope- </w:t>
                                </w:r>
                                <w:r w:rsidR="009F490A">
                                  <w:t xml:space="preserve"> how long a variable is references in the program</w:t>
                                </w:r>
                              </w:p>
                              <w:p w:rsidR="00BC1B9B" w:rsidRDefault="00BC1B9B" w:rsidP="00BC1B9B">
                                <w:pPr>
                                  <w:spacing w:after="0" w:line="240" w:lineRule="auto"/>
                                </w:pPr>
                                <w:r>
                                  <w:t>Setters-</w:t>
                                </w:r>
                                <w:r w:rsidR="009F490A">
                                  <w:t xml:space="preserve"> a method that changes the value of a private data type</w:t>
                                </w:r>
                              </w:p>
                              <w:p w:rsidR="009F490A" w:rsidRDefault="009F490A" w:rsidP="009F490A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 xml:space="preserve">public </w:t>
                                </w: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getNumber</w:t>
                                </w:r>
                                <w:proofErr w:type="spellEnd"/>
                              </w:p>
                              <w:p w:rsidR="009F490A" w:rsidRDefault="009F490A" w:rsidP="00BC1B9B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  <w:t xml:space="preserve">Return </w:t>
                                </w:r>
                                <w:proofErr w:type="spellStart"/>
                                <w:r>
                                  <w:t>intNumber</w:t>
                                </w:r>
                                <w:proofErr w:type="spellEnd"/>
                                <w:r>
                                  <w:t>;</w:t>
                                </w:r>
                              </w:p>
                              <w:p w:rsidR="000F7702" w:rsidRDefault="00E150C7" w:rsidP="00F3729C">
                                <w:pPr>
                                  <w:spacing w:after="0" w:line="240" w:lineRule="auto"/>
                                </w:pPr>
                              </w:p>
                              <w:bookmarkStart w:id="0" w:name="_GoBack" w:displacedByCustomXml="next"/>
                              <w:bookmarkEnd w:id="0" w:displacedByCustomXml="next"/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</w:sdtPr>
                      <w:sdtEndPr/>
                      <w:sdtContent>
                        <w:p w:rsidR="001D7D77" w:rsidRDefault="00BC1B9B" w:rsidP="00BC1B9B">
                          <w:pPr>
                            <w:spacing w:after="0" w:line="240" w:lineRule="auto"/>
                          </w:pPr>
                          <w:r>
                            <w:t>Argument- a parameter</w:t>
                          </w:r>
                        </w:p>
                        <w:p w:rsidR="00BC1B9B" w:rsidRDefault="00BC1B9B" w:rsidP="00BC1B9B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public void calculate(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number)</w:t>
                          </w:r>
                        </w:p>
                        <w:p w:rsidR="00BC1B9B" w:rsidRDefault="00BC1B9B" w:rsidP="00BC1B9B">
                          <w:pPr>
                            <w:spacing w:after="0" w:line="240" w:lineRule="auto"/>
                          </w:pPr>
                          <w:r>
                            <w:t>Getters- a method that references to a private data type</w:t>
                          </w:r>
                        </w:p>
                        <w:p w:rsidR="00BC1B9B" w:rsidRDefault="00BC1B9B" w:rsidP="00BC1B9B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public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getNumber</w:t>
                          </w:r>
                          <w:proofErr w:type="spellEnd"/>
                        </w:p>
                        <w:p w:rsidR="00BC1B9B" w:rsidRDefault="00BC1B9B" w:rsidP="00BC1B9B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ab/>
                            <w:t xml:space="preserve">Return </w:t>
                          </w:r>
                          <w:proofErr w:type="spellStart"/>
                          <w:r>
                            <w:t>intNumber</w:t>
                          </w:r>
                          <w:proofErr w:type="spellEnd"/>
                          <w:r>
                            <w:t>;</w:t>
                          </w:r>
                        </w:p>
                        <w:p w:rsidR="00BC1B9B" w:rsidRDefault="00BC1B9B" w:rsidP="00BC1B9B">
                          <w:pPr>
                            <w:spacing w:after="0" w:line="240" w:lineRule="auto"/>
                          </w:pPr>
                          <w:r>
                            <w:t xml:space="preserve">Method- a block of statements </w:t>
                          </w:r>
                        </w:p>
                        <w:p w:rsidR="00BC1B9B" w:rsidRDefault="00BC1B9B" w:rsidP="00BC1B9B">
                          <w:pPr>
                            <w:spacing w:after="0" w:line="240" w:lineRule="auto"/>
                          </w:pPr>
                          <w:r>
                            <w:tab/>
                            <w:t>Ex. public void method()</w:t>
                          </w:r>
                        </w:p>
                        <w:p w:rsidR="00BC1B9B" w:rsidRDefault="00BC1B9B" w:rsidP="00BC1B9B">
                          <w:pPr>
                            <w:spacing w:after="0" w:line="240" w:lineRule="auto"/>
                          </w:pPr>
                          <w:r>
                            <w:t>Parameter- data that is passed through a method</w:t>
                          </w:r>
                        </w:p>
                        <w:p w:rsidR="00BC1B9B" w:rsidRDefault="00BC1B9B" w:rsidP="00BC1B9B">
                          <w:pPr>
                            <w:spacing w:after="0" w:line="240" w:lineRule="auto"/>
                          </w:pPr>
                          <w:r>
                            <w:tab/>
                            <w:t xml:space="preserve">Ex. </w:t>
                          </w:r>
                          <w:r>
                            <w:t xml:space="preserve">public void calculate(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number)</w:t>
                          </w:r>
                        </w:p>
                        <w:p w:rsidR="00BC1B9B" w:rsidRDefault="00BC1B9B" w:rsidP="00BC1B9B">
                          <w:pPr>
                            <w:spacing w:after="0" w:line="240" w:lineRule="auto"/>
                          </w:pPr>
                          <w:r>
                            <w:t xml:space="preserve">Return- </w:t>
                          </w:r>
                          <w:r w:rsidR="009F490A">
                            <w:t>passes back a value of the same type as the method</w:t>
                          </w:r>
                        </w:p>
                        <w:p w:rsidR="009F490A" w:rsidRDefault="009F490A" w:rsidP="009F490A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 xml:space="preserve">Ex. public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getNumber</w:t>
                          </w:r>
                          <w:proofErr w:type="spellEnd"/>
                        </w:p>
                        <w:p w:rsidR="009F490A" w:rsidRDefault="009F490A" w:rsidP="00BC1B9B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ab/>
                            <w:t xml:space="preserve">Return </w:t>
                          </w:r>
                          <w:proofErr w:type="spellStart"/>
                          <w:r>
                            <w:t>intNumber</w:t>
                          </w:r>
                          <w:proofErr w:type="spellEnd"/>
                          <w:r>
                            <w:t>;</w:t>
                          </w:r>
                        </w:p>
                        <w:p w:rsidR="00BC1B9B" w:rsidRDefault="00BC1B9B" w:rsidP="00BC1B9B">
                          <w:pPr>
                            <w:spacing w:after="0" w:line="240" w:lineRule="auto"/>
                          </w:pPr>
                          <w:r>
                            <w:t xml:space="preserve">Scope- </w:t>
                          </w:r>
                          <w:r w:rsidR="009F490A">
                            <w:t xml:space="preserve"> how long a variable is references in the program</w:t>
                          </w:r>
                        </w:p>
                        <w:p w:rsidR="00BC1B9B" w:rsidRDefault="00BC1B9B" w:rsidP="00BC1B9B">
                          <w:pPr>
                            <w:spacing w:after="0" w:line="240" w:lineRule="auto"/>
                          </w:pPr>
                          <w:r>
                            <w:t>Setters-</w:t>
                          </w:r>
                          <w:r w:rsidR="009F490A">
                            <w:t xml:space="preserve"> a method that changes the value of a private data type</w:t>
                          </w:r>
                        </w:p>
                        <w:p w:rsidR="009F490A" w:rsidRDefault="009F490A" w:rsidP="009F490A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 xml:space="preserve">public </w:t>
                          </w: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getNumber</w:t>
                          </w:r>
                          <w:proofErr w:type="spellEnd"/>
                        </w:p>
                        <w:p w:rsidR="009F490A" w:rsidRDefault="009F490A" w:rsidP="00BC1B9B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ab/>
                            <w:t xml:space="preserve">Return </w:t>
                          </w:r>
                          <w:proofErr w:type="spellStart"/>
                          <w:r>
                            <w:t>intNumber</w:t>
                          </w:r>
                          <w:proofErr w:type="spellEnd"/>
                          <w:r>
                            <w:t>;</w:t>
                          </w:r>
                        </w:p>
                        <w:p w:rsidR="000F7702" w:rsidRDefault="00E150C7" w:rsidP="00F3729C">
                          <w:pPr>
                            <w:spacing w:after="0" w:line="240" w:lineRule="auto"/>
                          </w:pPr>
                        </w:p>
                        <w:bookmarkStart w:id="1" w:name="_GoBack" w:displacedByCustomXml="next"/>
                        <w:bookmarkEnd w:id="1" w:displacedByCustomXml="next"/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</w:sdtPr>
                            <w:sdtEndPr/>
                            <w:sdtContent>
                              <w:p w:rsidR="000F7702" w:rsidRDefault="00BC1B9B" w:rsidP="00F3729C">
                                <w:pPr>
                                  <w:spacing w:after="0" w:line="240" w:lineRule="auto"/>
                                </w:pPr>
                                <w:r>
                                  <w:t>Object Behavior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</w:sdtPr>
                      <w:sdtEndPr/>
                      <w:sdtContent>
                        <w:p w:rsidR="000F7702" w:rsidRDefault="00BC1B9B" w:rsidP="00F3729C">
                          <w:pPr>
                            <w:spacing w:after="0" w:line="240" w:lineRule="auto"/>
                          </w:pPr>
                          <w:r>
                            <w:t>Object Behavior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F9547A" w:rsidP="003518BA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76200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6"/>
                              <w:lock w:val="sdtLocked"/>
                            </w:sdtPr>
                            <w:sdtEndPr/>
                            <w:sdtContent>
                              <w:p w:rsidR="000F7702" w:rsidRDefault="00F9547A" w:rsidP="00F3729C">
                                <w:pPr>
                                  <w:spacing w:after="0" w:line="240" w:lineRule="auto"/>
                                </w:pPr>
                                <w:r>
                                  <w:t xml:space="preserve">Summary: </w:t>
                                </w:r>
                                <w:r w:rsidR="00BC1B9B" w:rsidRPr="00BC1B9B">
                                  <w:t>Designing methods is complex; the design must integrate a parameter list, the return value, and the goal of the method.  Methods should accomplish small tasks within your class</w:t>
                                </w:r>
                                <w:r w:rsidR="00BC1B9B" w:rsidRPr="00BC1B9B">
                                  <w:t>es in an easy and organized way</w:t>
                                </w:r>
                                <w:r w:rsidR="00272F67">
                                  <w:t>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" filled="f">
                <v:fill recolor="t" type="tile"/>
                <v:textbox>
                  <w:txbxContent>
                    <w:sdt>
                      <w:sdtPr>
                        <w:id w:val="11077106"/>
                        <w:lock w:val="sdtLocked"/>
                      </w:sdtPr>
                      <w:sdtEndPr/>
                      <w:sdtContent>
                        <w:p w:rsidR="000F7702" w:rsidRDefault="00F9547A" w:rsidP="00F3729C">
                          <w:pPr>
                            <w:spacing w:after="0" w:line="240" w:lineRule="auto"/>
                          </w:pPr>
                          <w:r>
                            <w:t xml:space="preserve">Summary: </w:t>
                          </w:r>
                          <w:r w:rsidR="00BC1B9B" w:rsidRPr="00BC1B9B">
                            <w:t>Designing methods is complex; the design must integrate a parameter list, the return value, and the goal of the method.  Methods should accomplish small tasks within your class</w:t>
                          </w:r>
                          <w:r w:rsidR="00BC1B9B" w:rsidRPr="00BC1B9B">
                            <w:t>es in an easy and organized way</w:t>
                          </w:r>
                          <w:r w:rsidR="00272F67">
                            <w:t>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1"/>
    <w:rsid w:val="0000424B"/>
    <w:rsid w:val="00006091"/>
    <w:rsid w:val="000318C0"/>
    <w:rsid w:val="00031BDC"/>
    <w:rsid w:val="00040A21"/>
    <w:rsid w:val="00041376"/>
    <w:rsid w:val="000431DC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C2C96"/>
    <w:rsid w:val="001D14F8"/>
    <w:rsid w:val="001D7D77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72F67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72D2F"/>
    <w:rsid w:val="00672F0E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A01F1"/>
    <w:rsid w:val="008A6258"/>
    <w:rsid w:val="008B38BE"/>
    <w:rsid w:val="008B79E5"/>
    <w:rsid w:val="008F406A"/>
    <w:rsid w:val="00907915"/>
    <w:rsid w:val="00912BC7"/>
    <w:rsid w:val="00926E5C"/>
    <w:rsid w:val="00933754"/>
    <w:rsid w:val="00950A1A"/>
    <w:rsid w:val="009656D0"/>
    <w:rsid w:val="009A4BBA"/>
    <w:rsid w:val="009B458E"/>
    <w:rsid w:val="009C6B3A"/>
    <w:rsid w:val="009D1536"/>
    <w:rsid w:val="009F0CF2"/>
    <w:rsid w:val="009F2C26"/>
    <w:rsid w:val="009F490A"/>
    <w:rsid w:val="00A17886"/>
    <w:rsid w:val="00A348B3"/>
    <w:rsid w:val="00A46841"/>
    <w:rsid w:val="00A468BA"/>
    <w:rsid w:val="00A51F81"/>
    <w:rsid w:val="00A63021"/>
    <w:rsid w:val="00A678D1"/>
    <w:rsid w:val="00A67C8C"/>
    <w:rsid w:val="00A839C2"/>
    <w:rsid w:val="00A902B0"/>
    <w:rsid w:val="00A926BC"/>
    <w:rsid w:val="00AA08B4"/>
    <w:rsid w:val="00AA6BA4"/>
    <w:rsid w:val="00AF163A"/>
    <w:rsid w:val="00AF170B"/>
    <w:rsid w:val="00AF26B7"/>
    <w:rsid w:val="00AF2ABB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C1B9B"/>
    <w:rsid w:val="00BD1444"/>
    <w:rsid w:val="00BD3CE7"/>
    <w:rsid w:val="00BD73A5"/>
    <w:rsid w:val="00BF3515"/>
    <w:rsid w:val="00C02762"/>
    <w:rsid w:val="00C066F6"/>
    <w:rsid w:val="00C14240"/>
    <w:rsid w:val="00C34ADD"/>
    <w:rsid w:val="00C42D76"/>
    <w:rsid w:val="00C71CE2"/>
    <w:rsid w:val="00C72A1B"/>
    <w:rsid w:val="00C842ED"/>
    <w:rsid w:val="00C873E7"/>
    <w:rsid w:val="00C962FD"/>
    <w:rsid w:val="00CA0951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F453B"/>
    <w:rsid w:val="00E011F2"/>
    <w:rsid w:val="00E06620"/>
    <w:rsid w:val="00E10951"/>
    <w:rsid w:val="00E55B8C"/>
    <w:rsid w:val="00E65AFB"/>
    <w:rsid w:val="00E72298"/>
    <w:rsid w:val="00E90A72"/>
    <w:rsid w:val="00E90AFA"/>
    <w:rsid w:val="00EA3EF1"/>
    <w:rsid w:val="00EC4EEF"/>
    <w:rsid w:val="00EE6E96"/>
    <w:rsid w:val="00F039A2"/>
    <w:rsid w:val="00F3309A"/>
    <w:rsid w:val="00F33CAE"/>
    <w:rsid w:val="00F35901"/>
    <w:rsid w:val="00F80BEE"/>
    <w:rsid w:val="00F93DFA"/>
    <w:rsid w:val="00F94534"/>
    <w:rsid w:val="00F9547A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\Downloads\TS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DC9BB357740798F7BC356589A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D8B6-EE7B-4FCA-9F12-2DDF0188059C}"/>
      </w:docPartPr>
      <w:docPartBody>
        <w:p w:rsidR="00C660A4" w:rsidRDefault="00C660A4">
          <w:pPr>
            <w:pStyle w:val="310DC9BB357740798F7BC356589AFB3A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A4"/>
    <w:rsid w:val="00C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TS030000785.dotx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Go</cp:lastModifiedBy>
  <cp:revision>3</cp:revision>
  <dcterms:created xsi:type="dcterms:W3CDTF">2012-09-30T22:08:00Z</dcterms:created>
  <dcterms:modified xsi:type="dcterms:W3CDTF">2012-09-30T22:08:00Z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