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C67393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A2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C67393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A2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placeholder>
                                <w:docPart w:val="E24E8CE148384A7DB43C9C60EC75D0E0"/>
                              </w:placeholder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placeholder>
                          <w:docPart w:val="E24E8CE148384A7DB43C9C60EC75D0E0"/>
                        </w:placeholder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663996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  <w:placeholder>
                                  <w:docPart w:val="2160B1814F2743C69B0795467DC07854"/>
                                </w:placeholder>
                              </w:sdtPr>
                              <w:sdtEndPr/>
                              <w:sdtContent>
                                <w:r w:rsidR="00CA0951">
                                  <w:t xml:space="preserve"> September 14,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663996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  <w:placeholder>
                            <w:docPart w:val="2160B1814F2743C69B0795467DC07854"/>
                          </w:placeholder>
                        </w:sdtPr>
                        <w:sdtEndPr/>
                        <w:sdtContent>
                          <w:r w:rsidR="00CA0951">
                            <w:t xml:space="preserve"> September 14,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  <w:placeholder>
                                <w:docPart w:val="0637512D1DA84EA7A3EDDF7ABF3BD164"/>
                              </w:placeholder>
                            </w:sdtPr>
                            <w:sdtEndPr/>
                            <w:sdtContent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Class Diagram-</w:t>
                                </w:r>
                                <w:r w:rsidR="00484A2E">
                                  <w:t xml:space="preserve"> shows the order of a class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0AA191" wp14:editId="73E4FC3B">
                                      <wp:extent cx="1076325" cy="1009650"/>
                                      <wp:effectExtent l="0" t="0" r="9525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6325" cy="1009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Comments-</w:t>
                                </w:r>
                                <w:r w:rsidR="00484A2E">
                                  <w:t xml:space="preserve"> documentation allowing others to know what a code </w:t>
                                </w:r>
                                <w:r w:rsidR="00484A2E">
                                  <w:tab/>
                                  <w:t>does.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//This is a comment.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Constructor-</w:t>
                                </w:r>
                                <w:r w:rsidR="00484A2E">
                                  <w:t xml:space="preserve"> creates an instance of a class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public Class()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Driver Class-</w:t>
                                </w:r>
                                <w:r w:rsidR="00484A2E">
                                  <w:t xml:space="preserve"> a class designed specifically to run the program.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DrawHouseDriver</w:t>
                                </w:r>
                                <w:proofErr w:type="spellEnd"/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Identifier-</w:t>
                                </w:r>
                                <w:r w:rsidR="00484A2E">
                                  <w:t xml:space="preserve"> a name used to identify a variable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intIdentifer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Import-</w:t>
                                </w:r>
                                <w:r w:rsidR="00484A2E">
                                  <w:t xml:space="preserve"> a word used to use another class’s methods 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import </w:t>
                                </w:r>
                                <w:proofErr w:type="spellStart"/>
                                <w:r>
                                  <w:t>java.util</w:t>
                                </w:r>
                                <w:proofErr w:type="spellEnd"/>
                                <w:r>
                                  <w:t>.*;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Main-</w:t>
                                </w:r>
                                <w:r w:rsidR="00484A2E">
                                  <w:t xml:space="preserve"> used in the driver class to run the program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public static void main (String [] </w:t>
                                </w:r>
                                <w:proofErr w:type="spellStart"/>
                                <w:r>
                                  <w:t>args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Message-</w:t>
                                </w:r>
                                <w:r w:rsidR="00484A2E">
                                  <w:t xml:space="preserve">  an argument that passes information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myPen.getColor</w:t>
                                </w:r>
                                <w:proofErr w:type="spellEnd"/>
                                <w:r>
                                  <w:t>();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New-</w:t>
                                </w:r>
                                <w:r w:rsidR="00484A2E">
                                  <w:t xml:space="preserve"> allocates memory for an object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Class </w:t>
                                </w:r>
                                <w:proofErr w:type="spellStart"/>
                                <w:r>
                                  <w:t>myClass</w:t>
                                </w:r>
                                <w:proofErr w:type="spellEnd"/>
                                <w:r>
                                  <w:t xml:space="preserve"> = new Class();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Package-</w:t>
                                </w:r>
                                <w:r w:rsidR="00484A2E">
                                  <w:t xml:space="preserve"> a collection of classes or methods 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java.util</w:t>
                                </w:r>
                                <w:proofErr w:type="spellEnd"/>
                                <w:r>
                                  <w:t>.*;</w:t>
                                </w:r>
                              </w:p>
                              <w:p w:rsidR="00484A2E" w:rsidRDefault="00484A2E" w:rsidP="00C67393">
                                <w:pPr>
                                  <w:spacing w:after="0" w:line="240" w:lineRule="auto"/>
                                </w:pPr>
                              </w:p>
                              <w:p w:rsidR="00C67393" w:rsidRDefault="00C67393" w:rsidP="00C67393">
                                <w:pPr>
                                  <w:spacing w:after="0" w:line="240" w:lineRule="auto"/>
                                </w:pPr>
                                <w:r>
                                  <w:t>UML-</w:t>
                                </w:r>
                                <w:r w:rsidR="00484A2E">
                                  <w:t xml:space="preserve"> A diagram to organize a class’s attributes and methods</w:t>
                                </w:r>
                              </w:p>
                              <w:p w:rsidR="000F7702" w:rsidRDefault="00663996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  <w:placeholder>
                          <w:docPart w:val="0637512D1DA84EA7A3EDDF7ABF3BD164"/>
                        </w:placeholder>
                      </w:sdtPr>
                      <w:sdtEndPr/>
                      <w:sdtContent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Class Diagram-</w:t>
                          </w:r>
                          <w:r w:rsidR="00484A2E">
                            <w:t xml:space="preserve"> shows the order of a class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0AA191" wp14:editId="73E4FC3B">
                                <wp:extent cx="1076325" cy="1009650"/>
                                <wp:effectExtent l="0" t="0" r="9525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6325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Comments-</w:t>
                          </w:r>
                          <w:r w:rsidR="00484A2E">
                            <w:t xml:space="preserve"> documentation allowing others to know what a code </w:t>
                          </w:r>
                          <w:r w:rsidR="00484A2E">
                            <w:tab/>
                            <w:t>does.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>Ex. //This is a comment.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Constructor-</w:t>
                          </w:r>
                          <w:r w:rsidR="00484A2E">
                            <w:t xml:space="preserve"> creates an instance of a class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>Ex. public Class()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Driver Class-</w:t>
                          </w:r>
                          <w:r w:rsidR="00484A2E">
                            <w:t xml:space="preserve"> a class designed specifically to run the program.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DrawHouseDriver</w:t>
                          </w:r>
                          <w:proofErr w:type="spellEnd"/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Identifier-</w:t>
                          </w:r>
                          <w:r w:rsidR="00484A2E">
                            <w:t xml:space="preserve"> a name used to identify a variable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intIdentifer</w:t>
                          </w:r>
                          <w:proofErr w:type="spellEnd"/>
                          <w:r>
                            <w:t>;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Import-</w:t>
                          </w:r>
                          <w:r w:rsidR="00484A2E">
                            <w:t xml:space="preserve"> a word used to use another class’s methods 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import </w:t>
                          </w:r>
                          <w:proofErr w:type="spellStart"/>
                          <w:r>
                            <w:t>java.util</w:t>
                          </w:r>
                          <w:proofErr w:type="spellEnd"/>
                          <w:r>
                            <w:t>.*;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Main-</w:t>
                          </w:r>
                          <w:r w:rsidR="00484A2E">
                            <w:t xml:space="preserve"> used in the driver class to run the program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public static void main (String [] </w:t>
                          </w:r>
                          <w:proofErr w:type="spellStart"/>
                          <w:r>
                            <w:t>args</w:t>
                          </w:r>
                          <w:proofErr w:type="spellEnd"/>
                          <w:r>
                            <w:t>)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Message-</w:t>
                          </w:r>
                          <w:r w:rsidR="00484A2E">
                            <w:t xml:space="preserve">  an argument that passes information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myPen.getColor</w:t>
                          </w:r>
                          <w:proofErr w:type="spellEnd"/>
                          <w:r>
                            <w:t>();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New-</w:t>
                          </w:r>
                          <w:r w:rsidR="00484A2E">
                            <w:t xml:space="preserve"> allocates memory for an object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Class </w:t>
                          </w:r>
                          <w:proofErr w:type="spellStart"/>
                          <w:r>
                            <w:t>myClass</w:t>
                          </w:r>
                          <w:proofErr w:type="spellEnd"/>
                          <w:r>
                            <w:t xml:space="preserve"> = new Class();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Package-</w:t>
                          </w:r>
                          <w:r w:rsidR="00484A2E">
                            <w:t xml:space="preserve"> a collection of classes or methods 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java.util</w:t>
                          </w:r>
                          <w:proofErr w:type="spellEnd"/>
                          <w:r>
                            <w:t>.*;</w:t>
                          </w:r>
                        </w:p>
                        <w:p w:rsidR="00484A2E" w:rsidRDefault="00484A2E" w:rsidP="00C67393">
                          <w:pPr>
                            <w:spacing w:after="0" w:line="240" w:lineRule="auto"/>
                          </w:pPr>
                        </w:p>
                        <w:p w:rsidR="00C67393" w:rsidRDefault="00C67393" w:rsidP="00C67393">
                          <w:pPr>
                            <w:spacing w:after="0" w:line="240" w:lineRule="auto"/>
                          </w:pPr>
                          <w:r>
                            <w:t>UML-</w:t>
                          </w:r>
                          <w:r w:rsidR="00484A2E">
                            <w:t xml:space="preserve"> A diagram to organize a class’s attributes and methods</w:t>
                          </w:r>
                        </w:p>
                        <w:p w:rsidR="000F7702" w:rsidRDefault="00663996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  <w:placeholder>
                                <w:docPart w:val="60C36261E00E4C78854180F8F7224BFC"/>
                              </w:placeholder>
                            </w:sdtPr>
                            <w:sdtEndPr/>
                            <w:sdtContent>
                              <w:p w:rsidR="000F7702" w:rsidRDefault="00C67393" w:rsidP="00F3729C">
                                <w:pPr>
                                  <w:spacing w:after="0" w:line="240" w:lineRule="auto"/>
                                </w:pPr>
                                <w:r>
                                  <w:t>Object- Oriented Programming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  <w:placeholder>
                          <w:docPart w:val="60C36261E00E4C78854180F8F7224BFC"/>
                        </w:placeholder>
                      </w:sdtPr>
                      <w:sdtEndPr/>
                      <w:sdtContent>
                        <w:p w:rsidR="000F7702" w:rsidRDefault="00C67393" w:rsidP="00F3729C">
                          <w:pPr>
                            <w:spacing w:after="0" w:line="240" w:lineRule="auto"/>
                          </w:pPr>
                          <w:r>
                            <w:t>Object- Oriented Programming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  <w:placeholder>
                                <w:docPart w:val="AF82006C18624B67A9B5436F14559143"/>
                              </w:placeholder>
                            </w:sdtPr>
                            <w:sdtEndPr/>
                            <w:sdtContent>
                              <w:p w:rsidR="000F7702" w:rsidRDefault="00484A2E" w:rsidP="00F3729C">
                                <w:pPr>
                                  <w:spacing w:after="0" w:line="240" w:lineRule="auto"/>
                                </w:pPr>
                                <w:r>
                                  <w:t xml:space="preserve"> Summary: using OOP, a programmer codes </w:t>
                                </w:r>
                                <w:r w:rsidR="00663996">
                                  <w:t xml:space="preserve">an object with attributes and behaviors in a class. Using that object and multiple others is the way for the program to do what you want it to do. That is </w:t>
                                </w:r>
                                <w:r w:rsidR="00663996">
                                  <w:t>OOP.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  <w:placeholder>
                          <w:docPart w:val="AF82006C18624B67A9B5436F14559143"/>
                        </w:placeholder>
                      </w:sdtPr>
                      <w:sdtEndPr/>
                      <w:sdtContent>
                        <w:p w:rsidR="000F7702" w:rsidRDefault="00484A2E" w:rsidP="00F3729C">
                          <w:pPr>
                            <w:spacing w:after="0" w:line="240" w:lineRule="auto"/>
                          </w:pPr>
                          <w:r>
                            <w:t xml:space="preserve"> Summary: using OOP, a programmer codes </w:t>
                          </w:r>
                          <w:r w:rsidR="00663996">
                            <w:t xml:space="preserve">an object with attributes and behaviors in a class. Using that object and multiple others is the way for the program to do what you want it to do. That is </w:t>
                          </w:r>
                          <w:r w:rsidR="00663996">
                            <w:t>OOP.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84A2E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63996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A01F1"/>
    <w:rsid w:val="008A6258"/>
    <w:rsid w:val="008B38BE"/>
    <w:rsid w:val="008B79E5"/>
    <w:rsid w:val="008F406A"/>
    <w:rsid w:val="00907915"/>
    <w:rsid w:val="00912BC7"/>
    <w:rsid w:val="00926E5C"/>
    <w:rsid w:val="00933754"/>
    <w:rsid w:val="00950A1A"/>
    <w:rsid w:val="009656D0"/>
    <w:rsid w:val="009A4BBA"/>
    <w:rsid w:val="009B458E"/>
    <w:rsid w:val="009C6B3A"/>
    <w:rsid w:val="009D1536"/>
    <w:rsid w:val="009F0CF2"/>
    <w:rsid w:val="009F2C26"/>
    <w:rsid w:val="00A17886"/>
    <w:rsid w:val="00A348B3"/>
    <w:rsid w:val="00A46841"/>
    <w:rsid w:val="00A468BA"/>
    <w:rsid w:val="00A51F81"/>
    <w:rsid w:val="00A678D1"/>
    <w:rsid w:val="00A67C8C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67393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000000" w:rsidRDefault="0055217E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2</cp:revision>
  <cp:lastPrinted>2012-09-14T02:05:00Z</cp:lastPrinted>
  <dcterms:created xsi:type="dcterms:W3CDTF">2012-09-14T02:24:00Z</dcterms:created>
  <dcterms:modified xsi:type="dcterms:W3CDTF">2012-09-14T02:24:00Z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