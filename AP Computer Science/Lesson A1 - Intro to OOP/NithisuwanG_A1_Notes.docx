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A22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A22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placeholder>
                          <w:docPart w:val="E24E8CE148384A7DB43C9C60EC75D0E0"/>
                        </w:placeholder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A63021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September 14,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F9547A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  <w:placeholder>
                            <w:docPart w:val="2160B1814F2743C69B0795467DC07854"/>
                          </w:placeholder>
                        </w:sdtPr>
                        <w:sdtEndPr/>
                        <w:sdtContent>
                          <w:r w:rsidR="00CA0951">
                            <w:t xml:space="preserve"> September 14,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r>
                        <w:t>fo</w:t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>Hardware- every physical part of inside the computer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CPU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RAM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Motherboard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>Software- all computer data that exists on a computer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BlueJ</w:t>
                                </w:r>
                                <w:proofErr w:type="spellEnd"/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OpenOffice</w:t>
                                </w:r>
                                <w:proofErr w:type="spellEnd"/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 xml:space="preserve">Networking- two or more computers connected to each other to </w:t>
                                </w:r>
                                <w:r>
                                  <w:tab/>
                                  <w:t>communicate and share data.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The Internet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Novell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 xml:space="preserve">Thin Client- a computer with little or no hardware and software </w:t>
                                </w:r>
                                <w:r>
                                  <w:tab/>
                                  <w:t>on it, but has its data on a network.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>Primary memory- internal memory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RAM (Random Access Memory) 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>Secondary memory- a secondary memory device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USB Drive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Floppy Disk</w:t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</w:p>
                              <w:p w:rsidR="00A63021" w:rsidRDefault="00A63021" w:rsidP="00A63021">
                                <w:pPr>
                                  <w:spacing w:after="0" w:line="240" w:lineRule="auto"/>
                                </w:pPr>
                              </w:p>
                              <w:p w:rsidR="000F7702" w:rsidRDefault="00A63021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>Hardware- every physical part of inside the computer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CPU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RAM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Motherboard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>Software- all computer data that exists on a computer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BlueJ</w:t>
                          </w:r>
                          <w:proofErr w:type="spellEnd"/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OpenOffice</w:t>
                          </w:r>
                          <w:proofErr w:type="spellEnd"/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 xml:space="preserve">Networking- two or more computers connected to each other to </w:t>
                          </w:r>
                          <w:r>
                            <w:tab/>
                            <w:t>communicate and share data.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The Internet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Novell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 xml:space="preserve">Thin Client- a computer with little or no hardware and software </w:t>
                          </w:r>
                          <w:r>
                            <w:tab/>
                            <w:t>on it, but has its data on a network.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>Primary memory- internal memory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RAM (Random Access Memory) 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>Secondary memory- a secondary memory device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USB Drive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  <w:t>Ex. Floppy Disk</w:t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</w:p>
                        <w:p w:rsidR="00A63021" w:rsidRDefault="00A63021" w:rsidP="00A63021">
                          <w:pPr>
                            <w:spacing w:after="0" w:line="240" w:lineRule="auto"/>
                          </w:pPr>
                        </w:p>
                        <w:p w:rsidR="000F7702" w:rsidRDefault="00A63021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A63021" w:rsidP="00F3729C">
                                <w:pPr>
                                  <w:spacing w:after="0" w:line="240" w:lineRule="auto"/>
                                </w:pPr>
                                <w:r>
                                  <w:t>General Computer Knowledge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A63021" w:rsidP="00F3729C">
                          <w:pPr>
                            <w:spacing w:after="0" w:line="240" w:lineRule="auto"/>
                          </w:pPr>
                          <w:r>
                            <w:t>General Computer Knowledge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 xml:space="preserve">Summary: </w:t>
                                </w:r>
                                <w:r w:rsidR="00A63021">
                                  <w:t xml:space="preserve">Since programmers work with computers, its necessary for them to have knowledge of the basics of a computer. Hardware are the physical parts of the computer while software is the virtual parts of the </w:t>
                                </w:r>
                                <w:r w:rsidR="00A63021">
                                  <w:t>computer.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 xml:space="preserve">Summary: </w:t>
                          </w:r>
                          <w:r w:rsidR="00A63021">
                            <w:t xml:space="preserve">Since programmers work with computers, its necessary for them to have knowledge of the basics of a computer. Hardware are the physical parts of the computer while software is the virtual parts of the </w:t>
                          </w:r>
                          <w:r w:rsidR="00A63021">
                            <w:t>computer.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A17886"/>
    <w:rsid w:val="00A348B3"/>
    <w:rsid w:val="00A46841"/>
    <w:rsid w:val="00A468BA"/>
    <w:rsid w:val="00A51F81"/>
    <w:rsid w:val="00A63021"/>
    <w:rsid w:val="00A678D1"/>
    <w:rsid w:val="00A67C8C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dcterms:created xsi:type="dcterms:W3CDTF">2012-09-14T01:39:00Z</dcterms:created>
  <dcterms:modified xsi:type="dcterms:W3CDTF">2012-09-14T04:22:00Z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