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702" w:rsidRDefault="00F9547A" w:rsidP="00885113">
      <w:pPr>
        <w:spacing w:after="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003675" cy="514350"/>
                <wp:effectExtent l="9525" t="9525" r="635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367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id w:val="11077102"/>
                              <w:lock w:val="sdtLocked"/>
                              <w:placeholder>
                                <w:docPart w:val="310DC9BB357740798F7BC356589AFB3A"/>
                              </w:placeholder>
                            </w:sdtPr>
                            <w:sdtEndPr/>
                            <w:sdtContent>
                              <w:p w:rsidR="000F7702" w:rsidRPr="0042718C" w:rsidRDefault="00A63021" w:rsidP="00885113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A</w:t>
                                </w:r>
                                <w:r w:rsidR="00EF6D1A">
                                  <w:rPr>
                                    <w:sz w:val="28"/>
                                    <w:szCs w:val="28"/>
                                  </w:rPr>
                                  <w:t>10</w:t>
                                </w:r>
                                <w:r w:rsidR="00CA0951">
                                  <w:rPr>
                                    <w:sz w:val="28"/>
                                    <w:szCs w:val="28"/>
                                  </w:rPr>
                                  <w:t xml:space="preserve"> Notes</w:t>
                                </w:r>
                              </w:p>
                            </w:sdtContent>
                          </w:sdt>
                          <w:p w:rsidR="000F7702" w:rsidRPr="007904FB" w:rsidRDefault="000F7702" w:rsidP="007904FB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15.25pt;height:40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" filled="f">
                <v:fill recolor="t" type="tile"/>
                <v:textbox>
                  <w:txbxContent>
                    <w:sdt>
                      <w:sdtPr>
                        <w:rPr>
                          <w:sz w:val="28"/>
                          <w:szCs w:val="28"/>
                        </w:rPr>
                        <w:id w:val="11077102"/>
                        <w:lock w:val="sdtLocked"/>
                        <w:placeholder>
                          <w:docPart w:val="310DC9BB357740798F7BC356589AFB3A"/>
                        </w:placeholder>
                      </w:sdtPr>
                      <w:sdtEndPr/>
                      <w:sdtContent>
                        <w:p w:rsidR="000F7702" w:rsidRPr="0042718C" w:rsidRDefault="00A63021" w:rsidP="00885113">
                          <w:pPr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A</w:t>
                          </w:r>
                          <w:r w:rsidR="00EF6D1A">
                            <w:rPr>
                              <w:sz w:val="28"/>
                              <w:szCs w:val="28"/>
                            </w:rPr>
                            <w:t>10</w:t>
                          </w:r>
                          <w:r w:rsidR="00CA0951">
                            <w:rPr>
                              <w:sz w:val="28"/>
                              <w:szCs w:val="28"/>
                            </w:rPr>
                            <w:t xml:space="preserve"> Notes</w:t>
                          </w:r>
                        </w:p>
                      </w:sdtContent>
                    </w:sdt>
                    <w:p w:rsidR="000F7702" w:rsidRPr="007904FB" w:rsidRDefault="000F7702" w:rsidP="007904FB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4003675</wp:posOffset>
                </wp:positionH>
                <wp:positionV relativeFrom="paragraph">
                  <wp:posOffset>0</wp:posOffset>
                </wp:positionV>
                <wp:extent cx="1933575" cy="257175"/>
                <wp:effectExtent l="12700" t="9525" r="6350" b="952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11077103"/>
                              <w:lock w:val="sdtLocked"/>
                              <w:date>
                                <w:dateFormat w:val="dddd, MMMM d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F7702" w:rsidRDefault="00CA0951" w:rsidP="00712B7C">
                                <w:pPr>
                                  <w:spacing w:after="0" w:line="240" w:lineRule="auto"/>
                                  <w:contextualSpacing/>
                                </w:pPr>
                                <w:r>
                                  <w:t>Gosone Nithisuwan P5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15.25pt;margin-top:0;width:152.25pt;height:20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" filled="f">
                <v:textbox>
                  <w:txbxContent>
                    <w:sdt>
                      <w:sdtPr>
                        <w:id w:val="11077103"/>
                        <w:lock w:val="sdtLocked"/>
                        <w:date>
                          <w:dateFormat w:val="dddd, MMMM d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0F7702" w:rsidRDefault="00CA0951" w:rsidP="00712B7C">
                          <w:pPr>
                            <w:spacing w:after="0" w:line="240" w:lineRule="auto"/>
                            <w:contextualSpacing/>
                          </w:pPr>
                          <w:r>
                            <w:t>Gosone Nithisuwan P5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0F7702" w:rsidRPr="003518BA" w:rsidRDefault="00F9547A" w:rsidP="00885113">
      <w:pPr>
        <w:spacing w:after="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4003675</wp:posOffset>
                </wp:positionH>
                <wp:positionV relativeFrom="paragraph">
                  <wp:posOffset>60960</wp:posOffset>
                </wp:positionV>
                <wp:extent cx="1933575" cy="257175"/>
                <wp:effectExtent l="12700" t="9525" r="6350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7702" w:rsidRDefault="00EF6D1A" w:rsidP="00712B7C">
                            <w:pPr>
                              <w:spacing w:after="0" w:line="240" w:lineRule="auto"/>
                            </w:pPr>
                            <w:sdt>
                              <w:sdtPr>
                                <w:id w:val="11077101"/>
                                <w:lock w:val="sdtLocked"/>
                              </w:sdtPr>
                              <w:sdtEndPr/>
                              <w:sdtContent>
                                <w:r w:rsidR="00CA0951">
                                  <w:t xml:space="preserve"> </w:t>
                                </w:r>
                                <w:r>
                                  <w:t>November 13</w:t>
                                </w:r>
                                <w:r w:rsidR="00CA0951">
                                  <w:t>, 2012</w:t>
                                </w:r>
                              </w:sdtContent>
                            </w:sdt>
                            <w:r w:rsidR="000F7702">
                              <w:tab/>
                            </w:r>
                            <w:r w:rsidR="000F7702">
                              <w:tab/>
                            </w:r>
                          </w:p>
                          <w:p w:rsidR="000F7702" w:rsidRDefault="000F7702" w:rsidP="00712B7C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fo</w:t>
                            </w:r>
                            <w:proofErr w:type="spellEnd"/>
                            <w:proofErr w:type="gramEnd"/>
                          </w:p>
                          <w:p w:rsidR="000F7702" w:rsidRDefault="000F7702" w:rsidP="00712B7C">
                            <w:pPr>
                              <w:spacing w:after="0" w:line="240" w:lineRule="auto"/>
                            </w:pPr>
                          </w:p>
                          <w:p w:rsidR="000F7702" w:rsidRDefault="000F7702" w:rsidP="00712B7C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15.25pt;margin-top:4.8pt;width:152.25pt;height:20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" filled="f">
                <v:textbox>
                  <w:txbxContent>
                    <w:p w:rsidR="000F7702" w:rsidRDefault="00EF6D1A" w:rsidP="00712B7C">
                      <w:pPr>
                        <w:spacing w:after="0" w:line="240" w:lineRule="auto"/>
                      </w:pPr>
                      <w:sdt>
                        <w:sdtPr>
                          <w:id w:val="11077101"/>
                          <w:lock w:val="sdtLocked"/>
                        </w:sdtPr>
                        <w:sdtEndPr/>
                        <w:sdtContent>
                          <w:r w:rsidR="00CA0951">
                            <w:t xml:space="preserve"> </w:t>
                          </w:r>
                          <w:r>
                            <w:t>November 13</w:t>
                          </w:r>
                          <w:r w:rsidR="00CA0951">
                            <w:t>, 2012</w:t>
                          </w:r>
                        </w:sdtContent>
                      </w:sdt>
                      <w:r w:rsidR="000F7702">
                        <w:tab/>
                      </w:r>
                      <w:r w:rsidR="000F7702">
                        <w:tab/>
                      </w:r>
                    </w:p>
                    <w:p w:rsidR="000F7702" w:rsidRDefault="000F7702" w:rsidP="00712B7C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fo</w:t>
                      </w:r>
                      <w:proofErr w:type="spellEnd"/>
                      <w:proofErr w:type="gramEnd"/>
                    </w:p>
                    <w:p w:rsidR="000F7702" w:rsidRDefault="000F7702" w:rsidP="00712B7C">
                      <w:pPr>
                        <w:spacing w:after="0" w:line="240" w:lineRule="auto"/>
                      </w:pPr>
                    </w:p>
                    <w:p w:rsidR="000F7702" w:rsidRDefault="000F7702" w:rsidP="00712B7C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0F7702" w:rsidRDefault="00F9547A" w:rsidP="00885113">
      <w:pPr>
        <w:spacing w:after="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2025650</wp:posOffset>
                </wp:positionH>
                <wp:positionV relativeFrom="paragraph">
                  <wp:posOffset>121920</wp:posOffset>
                </wp:positionV>
                <wp:extent cx="3911600" cy="6915150"/>
                <wp:effectExtent l="6350" t="9525" r="6350" b="952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1600" cy="6915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11077104"/>
                              <w:lock w:val="sdtLocked"/>
                            </w:sdtPr>
                            <w:sdtEndPr/>
                            <w:sdtContent>
                              <w:p w:rsidR="007849AE" w:rsidRDefault="00EF6D1A" w:rsidP="00EF6D1A">
                                <w:pPr>
                                  <w:spacing w:after="0" w:line="240" w:lineRule="auto"/>
                                </w:pPr>
                                <w:r>
                                  <w:t>Concatenation – adding strings together to form new strings</w:t>
                                </w:r>
                              </w:p>
                              <w:p w:rsidR="00EF6D1A" w:rsidRDefault="00EF6D1A" w:rsidP="00EF6D1A">
                                <w:pPr>
                                  <w:spacing w:after="0" w:line="240" w:lineRule="auto"/>
                                </w:pPr>
                              </w:p>
                              <w:p w:rsidR="00EF6D1A" w:rsidRDefault="00EF6D1A" w:rsidP="00EF6D1A">
                                <w:pPr>
                                  <w:spacing w:after="0" w:line="240" w:lineRule="auto"/>
                                </w:pPr>
                                <w:r>
                                  <w:t>Substring- a string created from existing string</w:t>
                                </w:r>
                              </w:p>
                              <w:p w:rsidR="00EF6D1A" w:rsidRDefault="00EF6D1A" w:rsidP="00EF6D1A">
                                <w:pPr>
                                  <w:spacing w:after="0" w:line="240" w:lineRule="auto"/>
                                </w:pPr>
                              </w:p>
                              <w:p w:rsidR="00EF6D1A" w:rsidRDefault="00EF6D1A" w:rsidP="00EF6D1A">
                                <w:pPr>
                                  <w:spacing w:after="0" w:line="240" w:lineRule="auto"/>
                                </w:pPr>
                                <w:r>
                                  <w:t>String Literal- an index of a string</w:t>
                                </w:r>
                              </w:p>
                              <w:p w:rsidR="00EF6D1A" w:rsidRDefault="00EF6D1A" w:rsidP="00EF6D1A">
                                <w:pPr>
                                  <w:spacing w:after="0" w:line="240" w:lineRule="auto"/>
                                </w:pPr>
                              </w:p>
                              <w:p w:rsidR="00EF6D1A" w:rsidRDefault="00EF6D1A" w:rsidP="00EF6D1A">
                                <w:pPr>
                                  <w:spacing w:after="0" w:line="240" w:lineRule="auto"/>
                                </w:pPr>
                                <w:r>
                                  <w:t>Garbage – something that is not being referenced in the program anymore</w:t>
                                </w:r>
                              </w:p>
                              <w:p w:rsidR="00EF6D1A" w:rsidRDefault="00EF6D1A" w:rsidP="00EF6D1A">
                                <w:pPr>
                                  <w:spacing w:after="0" w:line="240" w:lineRule="auto"/>
                                </w:pPr>
                              </w:p>
                              <w:p w:rsidR="00EF6D1A" w:rsidRDefault="00EF6D1A" w:rsidP="00EF6D1A">
                                <w:pPr>
                                  <w:spacing w:after="0" w:line="240" w:lineRule="auto"/>
                                </w:pPr>
                                <w:r>
                                  <w:t>Length</w:t>
                                </w:r>
                                <w:proofErr w:type="gramStart"/>
                                <w:r>
                                  <w:t>-  a</w:t>
                                </w:r>
                                <w:proofErr w:type="gramEnd"/>
                                <w:r>
                                  <w:t xml:space="preserve"> method that returns the number of characters in the string</w:t>
                                </w:r>
                              </w:p>
                              <w:p w:rsidR="000F7702" w:rsidRDefault="00EF6D1A" w:rsidP="00F3729C">
                                <w:pPr>
                                  <w:spacing w:after="0" w:line="240" w:lineRule="auto"/>
                                </w:pP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59.5pt;margin-top:9.6pt;width:308pt;height:54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" filled="f">
                <v:fill recolor="t" type="tile"/>
                <v:textbox>
                  <w:txbxContent>
                    <w:sdt>
                      <w:sdtPr>
                        <w:id w:val="11077104"/>
                        <w:lock w:val="sdtLocked"/>
                      </w:sdtPr>
                      <w:sdtEndPr/>
                      <w:sdtContent>
                        <w:p w:rsidR="007849AE" w:rsidRDefault="00EF6D1A" w:rsidP="00EF6D1A">
                          <w:pPr>
                            <w:spacing w:after="0" w:line="240" w:lineRule="auto"/>
                          </w:pPr>
                          <w:r>
                            <w:t>Concatenation – adding strings together to form new strings</w:t>
                          </w:r>
                        </w:p>
                        <w:p w:rsidR="00EF6D1A" w:rsidRDefault="00EF6D1A" w:rsidP="00EF6D1A">
                          <w:pPr>
                            <w:spacing w:after="0" w:line="240" w:lineRule="auto"/>
                          </w:pPr>
                        </w:p>
                        <w:p w:rsidR="00EF6D1A" w:rsidRDefault="00EF6D1A" w:rsidP="00EF6D1A">
                          <w:pPr>
                            <w:spacing w:after="0" w:line="240" w:lineRule="auto"/>
                          </w:pPr>
                          <w:r>
                            <w:t>Substring- a string created from existing string</w:t>
                          </w:r>
                        </w:p>
                        <w:p w:rsidR="00EF6D1A" w:rsidRDefault="00EF6D1A" w:rsidP="00EF6D1A">
                          <w:pPr>
                            <w:spacing w:after="0" w:line="240" w:lineRule="auto"/>
                          </w:pPr>
                        </w:p>
                        <w:p w:rsidR="00EF6D1A" w:rsidRDefault="00EF6D1A" w:rsidP="00EF6D1A">
                          <w:pPr>
                            <w:spacing w:after="0" w:line="240" w:lineRule="auto"/>
                          </w:pPr>
                          <w:r>
                            <w:t>String Literal- an index of a string</w:t>
                          </w:r>
                        </w:p>
                        <w:p w:rsidR="00EF6D1A" w:rsidRDefault="00EF6D1A" w:rsidP="00EF6D1A">
                          <w:pPr>
                            <w:spacing w:after="0" w:line="240" w:lineRule="auto"/>
                          </w:pPr>
                        </w:p>
                        <w:p w:rsidR="00EF6D1A" w:rsidRDefault="00EF6D1A" w:rsidP="00EF6D1A">
                          <w:pPr>
                            <w:spacing w:after="0" w:line="240" w:lineRule="auto"/>
                          </w:pPr>
                          <w:r>
                            <w:t>Garbage – something that is not being referenced in the program anymore</w:t>
                          </w:r>
                        </w:p>
                        <w:p w:rsidR="00EF6D1A" w:rsidRDefault="00EF6D1A" w:rsidP="00EF6D1A">
                          <w:pPr>
                            <w:spacing w:after="0" w:line="240" w:lineRule="auto"/>
                          </w:pPr>
                        </w:p>
                        <w:p w:rsidR="00EF6D1A" w:rsidRDefault="00EF6D1A" w:rsidP="00EF6D1A">
                          <w:pPr>
                            <w:spacing w:after="0" w:line="240" w:lineRule="auto"/>
                          </w:pPr>
                          <w:r>
                            <w:t>Length</w:t>
                          </w:r>
                          <w:proofErr w:type="gramStart"/>
                          <w:r>
                            <w:t>-  a</w:t>
                          </w:r>
                          <w:proofErr w:type="gramEnd"/>
                          <w:r>
                            <w:t xml:space="preserve"> method that returns the number of characters in the string</w:t>
                          </w:r>
                        </w:p>
                        <w:p w:rsidR="000F7702" w:rsidRDefault="00EF6D1A" w:rsidP="00F3729C">
                          <w:pPr>
                            <w:spacing w:after="0" w:line="240" w:lineRule="auto"/>
                          </w:pP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2025650" cy="6915150"/>
                <wp:effectExtent l="9525" t="9525" r="12700" b="9525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6915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11077105"/>
                              <w:lock w:val="sdtLocked"/>
                            </w:sdtPr>
                            <w:sdtEndPr/>
                            <w:sdtContent>
                              <w:p w:rsidR="000F7702" w:rsidRDefault="00EF6D1A" w:rsidP="00F3729C">
                                <w:pPr>
                                  <w:spacing w:after="0" w:line="240" w:lineRule="auto"/>
                                </w:pPr>
                                <w:r>
                                  <w:t>String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0;margin-top:9.6pt;width:159.5pt;height:54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" filled="f">
                <v:fill recolor="t" type="tile"/>
                <v:textbox>
                  <w:txbxContent>
                    <w:sdt>
                      <w:sdtPr>
                        <w:id w:val="11077105"/>
                        <w:lock w:val="sdtLocked"/>
                      </w:sdtPr>
                      <w:sdtEndPr/>
                      <w:sdtContent>
                        <w:p w:rsidR="000F7702" w:rsidRDefault="00EF6D1A" w:rsidP="00F3729C">
                          <w:pPr>
                            <w:spacing w:after="0" w:line="240" w:lineRule="auto"/>
                          </w:pPr>
                          <w:r>
                            <w:t>String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0F7702" w:rsidRDefault="000F7702" w:rsidP="00885113">
      <w:pPr>
        <w:spacing w:after="0"/>
      </w:pPr>
    </w:p>
    <w:p w:rsidR="000F7702" w:rsidRDefault="000F7702" w:rsidP="00885113">
      <w:pPr>
        <w:tabs>
          <w:tab w:val="left" w:pos="6375"/>
        </w:tabs>
        <w:spacing w:after="0"/>
      </w:pPr>
      <w:r>
        <w:tab/>
      </w: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Default="000F7702" w:rsidP="00885113">
      <w:pPr>
        <w:spacing w:after="0"/>
      </w:pPr>
    </w:p>
    <w:p w:rsidR="000F7702" w:rsidRDefault="000F7702" w:rsidP="00885113">
      <w:pPr>
        <w:tabs>
          <w:tab w:val="left" w:pos="2850"/>
        </w:tabs>
        <w:spacing w:after="0"/>
      </w:pPr>
      <w:r>
        <w:tab/>
      </w: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F9547A" w:rsidP="003518BA">
      <w:pPr>
        <w:tabs>
          <w:tab w:val="left" w:pos="2850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137795</wp:posOffset>
                </wp:positionV>
                <wp:extent cx="5937250" cy="762000"/>
                <wp:effectExtent l="9525" t="9525" r="6350" b="9525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</a:extLst>
                      </wps:spPr>
                      <wps:txbx>
                        <w:txbxContent>
                          <w:p w:rsidR="000F7702" w:rsidRDefault="00EF6D1A" w:rsidP="00F3729C">
                            <w:pPr>
                              <w:spacing w:after="0" w:line="240" w:lineRule="auto"/>
                            </w:pPr>
                            <w:sdt>
                              <w:sdtPr>
                                <w:id w:val="11077106"/>
                                <w:lock w:val="sdtLocked"/>
                              </w:sdtPr>
                              <w:sdtEndPr/>
                              <w:sdtContent>
                                <w:r w:rsidR="00F9547A">
                                  <w:t>Summary</w:t>
                                </w:r>
                                <w:r w:rsidR="00F9547A" w:rsidRPr="008C5859">
                                  <w:t xml:space="preserve">: </w:t>
                                </w:r>
                                <w:r>
                                  <w:t xml:space="preserve">The point of this chapter is to learn to use another class’ methods instead of creating new methods that do the same thing as the pre-existing method. </w:t>
                                </w:r>
                                <w:r>
                                  <w:t xml:space="preserve">Reusability of a </w:t>
                                </w:r>
                                <w:r>
                                  <w:t>class</w:t>
                                </w:r>
                              </w:sdtContent>
                            </w:sdt>
                            <w:r>
                              <w:t>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0;margin-top:10.85pt;width:467.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" filled="f">
                <v:fill recolor="t" type="tile"/>
                <v:textbox>
                  <w:txbxContent>
                    <w:p w:rsidR="000F7702" w:rsidRDefault="00EF6D1A" w:rsidP="00F3729C">
                      <w:pPr>
                        <w:spacing w:after="0" w:line="240" w:lineRule="auto"/>
                      </w:pPr>
                      <w:sdt>
                        <w:sdtPr>
                          <w:id w:val="11077106"/>
                          <w:lock w:val="sdtLocked"/>
                        </w:sdtPr>
                        <w:sdtEndPr/>
                        <w:sdtContent>
                          <w:r w:rsidR="00F9547A">
                            <w:t>Summary</w:t>
                          </w:r>
                          <w:r w:rsidR="00F9547A" w:rsidRPr="008C5859">
                            <w:t xml:space="preserve">: </w:t>
                          </w:r>
                          <w:r>
                            <w:t xml:space="preserve">The point of this chapter is to learn to use another class’ methods instead of creating new methods that do the same thing as the pre-existing method. </w:t>
                          </w:r>
                          <w:r>
                            <w:t xml:space="preserve">Reusability of a </w:t>
                          </w:r>
                          <w:r>
                            <w:t>class</w:t>
                          </w:r>
                        </w:sdtContent>
                      </w:sdt>
                      <w:r>
                        <w:t>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0F7702" w:rsidRDefault="000F7702"/>
    <w:p w:rsidR="0041179D" w:rsidRDefault="0041179D"/>
    <w:sectPr w:rsidR="0041179D" w:rsidSect="002B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951"/>
    <w:rsid w:val="0000424B"/>
    <w:rsid w:val="00006091"/>
    <w:rsid w:val="000318C0"/>
    <w:rsid w:val="00031BDC"/>
    <w:rsid w:val="00040A21"/>
    <w:rsid w:val="00041376"/>
    <w:rsid w:val="000431DC"/>
    <w:rsid w:val="00063F7B"/>
    <w:rsid w:val="000720A5"/>
    <w:rsid w:val="000756C7"/>
    <w:rsid w:val="000A5E96"/>
    <w:rsid w:val="000B7CA4"/>
    <w:rsid w:val="000D0B6D"/>
    <w:rsid w:val="000D1371"/>
    <w:rsid w:val="000D2547"/>
    <w:rsid w:val="000F3BB2"/>
    <w:rsid w:val="000F6A2E"/>
    <w:rsid w:val="000F7702"/>
    <w:rsid w:val="00131017"/>
    <w:rsid w:val="00131770"/>
    <w:rsid w:val="00154FEF"/>
    <w:rsid w:val="00164DF5"/>
    <w:rsid w:val="00183B2E"/>
    <w:rsid w:val="001A1A85"/>
    <w:rsid w:val="001A4995"/>
    <w:rsid w:val="001B6333"/>
    <w:rsid w:val="001B7D35"/>
    <w:rsid w:val="001C2C96"/>
    <w:rsid w:val="001D14F8"/>
    <w:rsid w:val="001D7D77"/>
    <w:rsid w:val="001E3929"/>
    <w:rsid w:val="001E3F70"/>
    <w:rsid w:val="00202EAA"/>
    <w:rsid w:val="00207EBE"/>
    <w:rsid w:val="00222F7C"/>
    <w:rsid w:val="0022524B"/>
    <w:rsid w:val="002254FA"/>
    <w:rsid w:val="002276CA"/>
    <w:rsid w:val="00256952"/>
    <w:rsid w:val="00262E8D"/>
    <w:rsid w:val="00272F67"/>
    <w:rsid w:val="0028685B"/>
    <w:rsid w:val="00290A05"/>
    <w:rsid w:val="002A5C9E"/>
    <w:rsid w:val="002A5FA0"/>
    <w:rsid w:val="002A60C5"/>
    <w:rsid w:val="002B6B76"/>
    <w:rsid w:val="002B7F5F"/>
    <w:rsid w:val="002C2BB8"/>
    <w:rsid w:val="002D4C5A"/>
    <w:rsid w:val="00304F9F"/>
    <w:rsid w:val="0030797A"/>
    <w:rsid w:val="00310B58"/>
    <w:rsid w:val="003243FB"/>
    <w:rsid w:val="00327F1B"/>
    <w:rsid w:val="00347ACB"/>
    <w:rsid w:val="00370CDC"/>
    <w:rsid w:val="00373CFD"/>
    <w:rsid w:val="003756F6"/>
    <w:rsid w:val="00376E0D"/>
    <w:rsid w:val="0037798D"/>
    <w:rsid w:val="0038245F"/>
    <w:rsid w:val="00386E3A"/>
    <w:rsid w:val="00393633"/>
    <w:rsid w:val="00393E81"/>
    <w:rsid w:val="003D075F"/>
    <w:rsid w:val="003F53EC"/>
    <w:rsid w:val="0040141C"/>
    <w:rsid w:val="00406C38"/>
    <w:rsid w:val="0041179D"/>
    <w:rsid w:val="0041459D"/>
    <w:rsid w:val="0042489B"/>
    <w:rsid w:val="00427B39"/>
    <w:rsid w:val="0043231B"/>
    <w:rsid w:val="00433ECE"/>
    <w:rsid w:val="00452E13"/>
    <w:rsid w:val="0045538B"/>
    <w:rsid w:val="0045543B"/>
    <w:rsid w:val="00456A41"/>
    <w:rsid w:val="00465A42"/>
    <w:rsid w:val="004805E1"/>
    <w:rsid w:val="004B201B"/>
    <w:rsid w:val="004C533B"/>
    <w:rsid w:val="004C5CC2"/>
    <w:rsid w:val="004C6AFC"/>
    <w:rsid w:val="004D5307"/>
    <w:rsid w:val="004D6D29"/>
    <w:rsid w:val="005060BD"/>
    <w:rsid w:val="0050681C"/>
    <w:rsid w:val="005279C9"/>
    <w:rsid w:val="0053527D"/>
    <w:rsid w:val="0054049F"/>
    <w:rsid w:val="00555484"/>
    <w:rsid w:val="0056103F"/>
    <w:rsid w:val="0056108D"/>
    <w:rsid w:val="00566C93"/>
    <w:rsid w:val="00572DA9"/>
    <w:rsid w:val="00587990"/>
    <w:rsid w:val="005B202D"/>
    <w:rsid w:val="005B2C97"/>
    <w:rsid w:val="005C0D5E"/>
    <w:rsid w:val="005C4EFA"/>
    <w:rsid w:val="005D0AD1"/>
    <w:rsid w:val="005D78BD"/>
    <w:rsid w:val="005F123D"/>
    <w:rsid w:val="006008EF"/>
    <w:rsid w:val="00615505"/>
    <w:rsid w:val="00623614"/>
    <w:rsid w:val="0064325B"/>
    <w:rsid w:val="00643844"/>
    <w:rsid w:val="00655DF3"/>
    <w:rsid w:val="00672D2F"/>
    <w:rsid w:val="00672F0E"/>
    <w:rsid w:val="0067367A"/>
    <w:rsid w:val="0067605D"/>
    <w:rsid w:val="006848BE"/>
    <w:rsid w:val="00685333"/>
    <w:rsid w:val="00694E4F"/>
    <w:rsid w:val="006956F7"/>
    <w:rsid w:val="006A3A66"/>
    <w:rsid w:val="006A77BF"/>
    <w:rsid w:val="006C0D3D"/>
    <w:rsid w:val="006D7A3D"/>
    <w:rsid w:val="006E1B84"/>
    <w:rsid w:val="006E367C"/>
    <w:rsid w:val="006E62B2"/>
    <w:rsid w:val="006F1550"/>
    <w:rsid w:val="006F2CBE"/>
    <w:rsid w:val="00714664"/>
    <w:rsid w:val="00717BA4"/>
    <w:rsid w:val="00726864"/>
    <w:rsid w:val="00735A9D"/>
    <w:rsid w:val="007401E8"/>
    <w:rsid w:val="00744191"/>
    <w:rsid w:val="00746C7D"/>
    <w:rsid w:val="00753060"/>
    <w:rsid w:val="00755295"/>
    <w:rsid w:val="00765412"/>
    <w:rsid w:val="00772176"/>
    <w:rsid w:val="00773AF0"/>
    <w:rsid w:val="007849AE"/>
    <w:rsid w:val="007C0CAB"/>
    <w:rsid w:val="007D156E"/>
    <w:rsid w:val="007F013D"/>
    <w:rsid w:val="007F473D"/>
    <w:rsid w:val="0080118E"/>
    <w:rsid w:val="00802BD9"/>
    <w:rsid w:val="00804DCD"/>
    <w:rsid w:val="008074DB"/>
    <w:rsid w:val="008122F9"/>
    <w:rsid w:val="00821544"/>
    <w:rsid w:val="0084404D"/>
    <w:rsid w:val="00854060"/>
    <w:rsid w:val="00863E4C"/>
    <w:rsid w:val="0086672F"/>
    <w:rsid w:val="008713B1"/>
    <w:rsid w:val="00874824"/>
    <w:rsid w:val="008A01F1"/>
    <w:rsid w:val="008A6258"/>
    <w:rsid w:val="008B38BE"/>
    <w:rsid w:val="008B79E5"/>
    <w:rsid w:val="008C5859"/>
    <w:rsid w:val="008F406A"/>
    <w:rsid w:val="00907915"/>
    <w:rsid w:val="00912BC7"/>
    <w:rsid w:val="00926E5C"/>
    <w:rsid w:val="00933754"/>
    <w:rsid w:val="00950A1A"/>
    <w:rsid w:val="00953497"/>
    <w:rsid w:val="009656D0"/>
    <w:rsid w:val="009A4BBA"/>
    <w:rsid w:val="009B458E"/>
    <w:rsid w:val="009C6B3A"/>
    <w:rsid w:val="009D1536"/>
    <w:rsid w:val="009F0CF2"/>
    <w:rsid w:val="009F2C26"/>
    <w:rsid w:val="009F490A"/>
    <w:rsid w:val="00A17886"/>
    <w:rsid w:val="00A348B3"/>
    <w:rsid w:val="00A46841"/>
    <w:rsid w:val="00A468BA"/>
    <w:rsid w:val="00A51F81"/>
    <w:rsid w:val="00A63021"/>
    <w:rsid w:val="00A678D1"/>
    <w:rsid w:val="00A67C8C"/>
    <w:rsid w:val="00A839C2"/>
    <w:rsid w:val="00A902B0"/>
    <w:rsid w:val="00A926BC"/>
    <w:rsid w:val="00AA08B4"/>
    <w:rsid w:val="00AA6BA4"/>
    <w:rsid w:val="00AF163A"/>
    <w:rsid w:val="00AF170B"/>
    <w:rsid w:val="00AF26B7"/>
    <w:rsid w:val="00AF2ABB"/>
    <w:rsid w:val="00B17075"/>
    <w:rsid w:val="00B25413"/>
    <w:rsid w:val="00B26785"/>
    <w:rsid w:val="00B3498A"/>
    <w:rsid w:val="00B46D45"/>
    <w:rsid w:val="00B63FC7"/>
    <w:rsid w:val="00B6625B"/>
    <w:rsid w:val="00B830AB"/>
    <w:rsid w:val="00BA4A77"/>
    <w:rsid w:val="00BB1906"/>
    <w:rsid w:val="00BB41D5"/>
    <w:rsid w:val="00BB5A72"/>
    <w:rsid w:val="00BC1587"/>
    <w:rsid w:val="00BC1B9B"/>
    <w:rsid w:val="00BD1444"/>
    <w:rsid w:val="00BD3CE7"/>
    <w:rsid w:val="00BD73A5"/>
    <w:rsid w:val="00BF3515"/>
    <w:rsid w:val="00C02762"/>
    <w:rsid w:val="00C066F6"/>
    <w:rsid w:val="00C14240"/>
    <w:rsid w:val="00C34ADD"/>
    <w:rsid w:val="00C42D76"/>
    <w:rsid w:val="00C71CE2"/>
    <w:rsid w:val="00C72A1B"/>
    <w:rsid w:val="00C842ED"/>
    <w:rsid w:val="00C873E7"/>
    <w:rsid w:val="00C962FD"/>
    <w:rsid w:val="00CA0951"/>
    <w:rsid w:val="00CA27F4"/>
    <w:rsid w:val="00CB2D9D"/>
    <w:rsid w:val="00CB4176"/>
    <w:rsid w:val="00CC28FE"/>
    <w:rsid w:val="00CD4E78"/>
    <w:rsid w:val="00CE0E2D"/>
    <w:rsid w:val="00CE1392"/>
    <w:rsid w:val="00CE4200"/>
    <w:rsid w:val="00CE523E"/>
    <w:rsid w:val="00CE7F22"/>
    <w:rsid w:val="00D10590"/>
    <w:rsid w:val="00D16388"/>
    <w:rsid w:val="00D23ADE"/>
    <w:rsid w:val="00D36A99"/>
    <w:rsid w:val="00D42742"/>
    <w:rsid w:val="00D618CE"/>
    <w:rsid w:val="00D8526A"/>
    <w:rsid w:val="00D920B5"/>
    <w:rsid w:val="00DA31DF"/>
    <w:rsid w:val="00DA3FBF"/>
    <w:rsid w:val="00DB6D61"/>
    <w:rsid w:val="00DE0B39"/>
    <w:rsid w:val="00DE3A3E"/>
    <w:rsid w:val="00DF453B"/>
    <w:rsid w:val="00E011F2"/>
    <w:rsid w:val="00E06620"/>
    <w:rsid w:val="00E10951"/>
    <w:rsid w:val="00E55B8C"/>
    <w:rsid w:val="00E65AFB"/>
    <w:rsid w:val="00E72298"/>
    <w:rsid w:val="00E90A72"/>
    <w:rsid w:val="00E90AFA"/>
    <w:rsid w:val="00EA3EF1"/>
    <w:rsid w:val="00EC4EEF"/>
    <w:rsid w:val="00EE6E96"/>
    <w:rsid w:val="00EF6D1A"/>
    <w:rsid w:val="00F039A2"/>
    <w:rsid w:val="00F3309A"/>
    <w:rsid w:val="00F33CAE"/>
    <w:rsid w:val="00F35901"/>
    <w:rsid w:val="00F80BEE"/>
    <w:rsid w:val="00F93DFA"/>
    <w:rsid w:val="00F94534"/>
    <w:rsid w:val="00F9547A"/>
    <w:rsid w:val="00F9745F"/>
    <w:rsid w:val="00FA2156"/>
    <w:rsid w:val="00FB15DE"/>
    <w:rsid w:val="00FB3EB8"/>
    <w:rsid w:val="00FC55B1"/>
    <w:rsid w:val="00FD245A"/>
    <w:rsid w:val="00FD74AA"/>
    <w:rsid w:val="00FE61DE"/>
    <w:rsid w:val="00FF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77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7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77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7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\Downloads\TS03000078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10DC9BB357740798F7BC356589AF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BD8B6-EE7B-4FCA-9F12-2DDF0188059C}"/>
      </w:docPartPr>
      <w:docPartBody>
        <w:p w:rsidR="00C660A4" w:rsidRDefault="00C660A4">
          <w:pPr>
            <w:pStyle w:val="310DC9BB357740798F7BC356589AFB3A"/>
          </w:pPr>
          <w:r w:rsidRPr="007904FB">
            <w:rPr>
              <w:rStyle w:val="PlaceholderText"/>
              <w:sz w:val="28"/>
              <w:szCs w:val="28"/>
            </w:rPr>
            <w:t>Click here to enter Subject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0A4"/>
    <w:rsid w:val="00C6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10DC9BB357740798F7BC356589AFB3A">
    <w:name w:val="310DC9BB357740798F7BC356589AFB3A"/>
  </w:style>
  <w:style w:type="paragraph" w:customStyle="1" w:styleId="E24E8CE148384A7DB43C9C60EC75D0E0">
    <w:name w:val="E24E8CE148384A7DB43C9C60EC75D0E0"/>
  </w:style>
  <w:style w:type="paragraph" w:customStyle="1" w:styleId="2160B1814F2743C69B0795467DC07854">
    <w:name w:val="2160B1814F2743C69B0795467DC07854"/>
  </w:style>
  <w:style w:type="paragraph" w:customStyle="1" w:styleId="0637512D1DA84EA7A3EDDF7ABF3BD164">
    <w:name w:val="0637512D1DA84EA7A3EDDF7ABF3BD164"/>
  </w:style>
  <w:style w:type="paragraph" w:customStyle="1" w:styleId="60C36261E00E4C78854180F8F7224BFC">
    <w:name w:val="60C36261E00E4C78854180F8F7224BFC"/>
  </w:style>
  <w:style w:type="paragraph" w:customStyle="1" w:styleId="AF82006C18624B67A9B5436F14559143">
    <w:name w:val="AF82006C18624B67A9B5436F1455914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10DC9BB357740798F7BC356589AFB3A">
    <w:name w:val="310DC9BB357740798F7BC356589AFB3A"/>
  </w:style>
  <w:style w:type="paragraph" w:customStyle="1" w:styleId="E24E8CE148384A7DB43C9C60EC75D0E0">
    <w:name w:val="E24E8CE148384A7DB43C9C60EC75D0E0"/>
  </w:style>
  <w:style w:type="paragraph" w:customStyle="1" w:styleId="2160B1814F2743C69B0795467DC07854">
    <w:name w:val="2160B1814F2743C69B0795467DC07854"/>
  </w:style>
  <w:style w:type="paragraph" w:customStyle="1" w:styleId="0637512D1DA84EA7A3EDDF7ABF3BD164">
    <w:name w:val="0637512D1DA84EA7A3EDDF7ABF3BD164"/>
  </w:style>
  <w:style w:type="paragraph" w:customStyle="1" w:styleId="60C36261E00E4C78854180F8F7224BFC">
    <w:name w:val="60C36261E00E4C78854180F8F7224BFC"/>
  </w:style>
  <w:style w:type="paragraph" w:customStyle="1" w:styleId="AF82006C18624B67A9B5436F14559143">
    <w:name w:val="AF82006C18624B67A9B5436F145591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9B88355-0DA7-42A2-9790-75BC2DF17A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TS030000785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</dc:creator>
  <cp:lastModifiedBy>Nithisuwan, Gosone</cp:lastModifiedBy>
  <cp:revision>2</cp:revision>
  <dcterms:created xsi:type="dcterms:W3CDTF">2012-11-13T18:36:00Z</dcterms:created>
  <dcterms:modified xsi:type="dcterms:W3CDTF">2012-11-13T18:36:00Z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TC300007859990</vt:lpwstr>
  </property>
</Properties>
</file>