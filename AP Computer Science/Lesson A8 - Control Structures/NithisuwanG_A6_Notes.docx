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53497"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953497"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874824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 xml:space="preserve">October </w:t>
                                </w:r>
                                <w:r w:rsidR="00953497">
                                  <w:t>15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874824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 xml:space="preserve">October </w:t>
                          </w:r>
                          <w:r w:rsidR="00953497">
                            <w:t>15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8C5859" w:rsidRDefault="00953497" w:rsidP="00953497">
                                <w:pPr>
                                  <w:spacing w:after="0" w:line="240" w:lineRule="auto"/>
                                </w:pPr>
                                <w:r>
                                  <w:t xml:space="preserve">API (Application Programming Interface)- used to describe the </w:t>
                                </w:r>
                                <w:r>
                                  <w:tab/>
                                </w:r>
                                <w:r w:rsidR="00874824">
                                  <w:t xml:space="preserve">methods and how they are used. Reads from </w:t>
                                </w:r>
                                <w:proofErr w:type="spellStart"/>
                                <w:r w:rsidR="00874824">
                                  <w:t>Javadocs</w:t>
                                </w:r>
                                <w:proofErr w:type="spellEnd"/>
                              </w:p>
                              <w:p w:rsidR="00953497" w:rsidRDefault="00953497" w:rsidP="00953497">
                                <w:pPr>
                                  <w:spacing w:after="0" w:line="240" w:lineRule="auto"/>
                                </w:pPr>
                                <w:r>
                                  <w:t>Packages-</w:t>
                                </w:r>
                                <w:r w:rsidR="00874824">
                                  <w:t xml:space="preserve"> classes all related in one file</w:t>
                                </w:r>
                              </w:p>
                              <w:p w:rsidR="00953497" w:rsidRDefault="00953497" w:rsidP="00953497">
                                <w:pPr>
                                  <w:spacing w:after="0" w:line="240" w:lineRule="auto"/>
                                </w:pPr>
                                <w:r>
                                  <w:t>Static-</w:t>
                                </w:r>
                                <w:r w:rsidR="00874824">
                                  <w:t xml:space="preserve"> applies the variable or method to the class instead of the </w:t>
                                </w:r>
                                <w:r w:rsidR="00874824">
                                  <w:tab/>
                                  <w:t>instance</w:t>
                                </w:r>
                              </w:p>
                              <w:p w:rsidR="00874824" w:rsidRDefault="00874824" w:rsidP="00953497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private static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intMyInt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953497" w:rsidRDefault="00953497" w:rsidP="00953497">
                                <w:pPr>
                                  <w:spacing w:after="0" w:line="240" w:lineRule="auto"/>
                                </w:pPr>
                                <w:r>
                                  <w:t>Final-</w:t>
                                </w:r>
                                <w:r w:rsidR="00874824">
                                  <w:t xml:space="preserve"> makes the variable non-changing throughout the instance</w:t>
                                </w:r>
                              </w:p>
                              <w:p w:rsidR="00874824" w:rsidRDefault="00874824" w:rsidP="00953497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private final TAX_RATE;</w:t>
                                </w:r>
                              </w:p>
                              <w:p w:rsidR="00953497" w:rsidRDefault="00953497" w:rsidP="00953497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Javadocs</w:t>
                                </w:r>
                                <w:proofErr w:type="spellEnd"/>
                                <w:r>
                                  <w:t>-</w:t>
                                </w:r>
                                <w:r w:rsidR="00874824">
                                  <w:t xml:space="preserve"> documentation that describes what the piece of coding does.</w:t>
                                </w:r>
                              </w:p>
                              <w:p w:rsidR="000F7702" w:rsidRDefault="00874824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8C5859" w:rsidRDefault="00953497" w:rsidP="00953497">
                          <w:pPr>
                            <w:spacing w:after="0" w:line="240" w:lineRule="auto"/>
                          </w:pPr>
                          <w:r>
                            <w:t xml:space="preserve">API (Application Programming Interface)- used to describe the </w:t>
                          </w:r>
                          <w:r>
                            <w:tab/>
                          </w:r>
                          <w:r w:rsidR="00874824">
                            <w:t xml:space="preserve">methods and how they are used. Reads from </w:t>
                          </w:r>
                          <w:proofErr w:type="spellStart"/>
                          <w:r w:rsidR="00874824">
                            <w:t>Javadocs</w:t>
                          </w:r>
                          <w:proofErr w:type="spellEnd"/>
                        </w:p>
                        <w:p w:rsidR="00953497" w:rsidRDefault="00953497" w:rsidP="00953497">
                          <w:pPr>
                            <w:spacing w:after="0" w:line="240" w:lineRule="auto"/>
                          </w:pPr>
                          <w:r>
                            <w:t>Packages-</w:t>
                          </w:r>
                          <w:r w:rsidR="00874824">
                            <w:t xml:space="preserve"> classes all related in one file</w:t>
                          </w:r>
                        </w:p>
                        <w:p w:rsidR="00953497" w:rsidRDefault="00953497" w:rsidP="00953497">
                          <w:pPr>
                            <w:spacing w:after="0" w:line="240" w:lineRule="auto"/>
                          </w:pPr>
                          <w:r>
                            <w:t>Static-</w:t>
                          </w:r>
                          <w:r w:rsidR="00874824">
                            <w:t xml:space="preserve"> applies the variable or method to the class instead of the </w:t>
                          </w:r>
                          <w:r w:rsidR="00874824">
                            <w:tab/>
                            <w:t>instance</w:t>
                          </w:r>
                        </w:p>
                        <w:p w:rsidR="00874824" w:rsidRDefault="00874824" w:rsidP="00953497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private static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intMyInt</w:t>
                          </w:r>
                          <w:proofErr w:type="spellEnd"/>
                          <w:r>
                            <w:t>;</w:t>
                          </w:r>
                        </w:p>
                        <w:p w:rsidR="00953497" w:rsidRDefault="00953497" w:rsidP="00953497">
                          <w:pPr>
                            <w:spacing w:after="0" w:line="240" w:lineRule="auto"/>
                          </w:pPr>
                          <w:r>
                            <w:t>Final-</w:t>
                          </w:r>
                          <w:r w:rsidR="00874824">
                            <w:t xml:space="preserve"> makes the variable non-changing throughout the instance</w:t>
                          </w:r>
                        </w:p>
                        <w:p w:rsidR="00874824" w:rsidRDefault="00874824" w:rsidP="00953497">
                          <w:pPr>
                            <w:spacing w:after="0" w:line="240" w:lineRule="auto"/>
                          </w:pPr>
                          <w:r>
                            <w:tab/>
                            <w:t>Ex. private final TAX_RATE;</w:t>
                          </w:r>
                        </w:p>
                        <w:p w:rsidR="00953497" w:rsidRDefault="00953497" w:rsidP="00953497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Javadocs</w:t>
                          </w:r>
                          <w:proofErr w:type="spellEnd"/>
                          <w:r>
                            <w:t>-</w:t>
                          </w:r>
                          <w:r w:rsidR="00874824">
                            <w:t xml:space="preserve"> documentation that describes what the piece of coding does.</w:t>
                          </w:r>
                        </w:p>
                        <w:p w:rsidR="000F7702" w:rsidRDefault="00874824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953497" w:rsidP="00F3729C">
                                <w:pPr>
                                  <w:spacing w:after="0" w:line="240" w:lineRule="auto"/>
                                </w:pPr>
                                <w:r>
                                  <w:t>Libraries and API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953497" w:rsidP="00F3729C">
                          <w:pPr>
                            <w:spacing w:after="0" w:line="240" w:lineRule="auto"/>
                          </w:pPr>
                          <w:r>
                            <w:t>Libraries and API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874824">
                                  <w:t xml:space="preserve">APIs are very useful in allowing other coders to see how the class and the methods are used and in what way they are </w:t>
                                </w:r>
                                <w:r w:rsidR="00874824">
                                  <w:t>used.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874824">
                            <w:t xml:space="preserve">APIs are very useful in allowing other coders to see how the class and the methods are used and in what way they are </w:t>
                          </w:r>
                          <w:r w:rsidR="00874824">
                            <w:t>used.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dcterms:created xsi:type="dcterms:W3CDTF">2012-10-14T07:22:00Z</dcterms:created>
  <dcterms:modified xsi:type="dcterms:W3CDTF">2012-10-14T07:22:00Z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